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CE2A6" w14:textId="77777777" w:rsidR="00CE0DDA" w:rsidRDefault="00060C32" w:rsidP="00060C32">
      <w:pPr>
        <w:rPr>
          <w:lang w:val="es-419"/>
        </w:rPr>
      </w:pPr>
      <w:r>
        <w:rPr>
          <w:noProof/>
          <w:lang w:val="es-419"/>
        </w:rPr>
        <w:drawing>
          <wp:inline distT="0" distB="0" distL="0" distR="0" wp14:anchorId="62BC6CFB" wp14:editId="71ADC5E7">
            <wp:extent cx="5400040" cy="13944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PRINCIP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FAE3A" w14:textId="77777777" w:rsidR="00060C32" w:rsidRDefault="00060C32" w:rsidP="00060C32">
      <w:pPr>
        <w:rPr>
          <w:b/>
          <w:lang w:val="es-419"/>
        </w:rPr>
      </w:pPr>
    </w:p>
    <w:p w14:paraId="38EBE28E" w14:textId="77777777" w:rsidR="004A3E59" w:rsidRDefault="004A3E59" w:rsidP="00060C32">
      <w:pPr>
        <w:rPr>
          <w:b/>
          <w:lang w:val="es-419"/>
        </w:rPr>
      </w:pPr>
    </w:p>
    <w:p w14:paraId="4C5F2240" w14:textId="77777777" w:rsidR="004A3E59" w:rsidRPr="00EB01C1" w:rsidRDefault="004A3E59" w:rsidP="004A3E59">
      <w:pPr>
        <w:jc w:val="center"/>
        <w:rPr>
          <w:b/>
          <w:sz w:val="32"/>
          <w:szCs w:val="32"/>
          <w:lang w:val="es-419"/>
        </w:rPr>
      </w:pPr>
      <w:r w:rsidRPr="00EB01C1">
        <w:rPr>
          <w:b/>
          <w:sz w:val="32"/>
          <w:szCs w:val="32"/>
          <w:lang w:val="es-419"/>
        </w:rPr>
        <w:t>ANALISIS Y DISEÑO DE LA APLICACIÓN</w:t>
      </w:r>
    </w:p>
    <w:p w14:paraId="78B1C1B8" w14:textId="77777777" w:rsidR="004A3E59" w:rsidRPr="00EB01C1" w:rsidRDefault="004A3E59" w:rsidP="004A3E59">
      <w:pPr>
        <w:jc w:val="center"/>
        <w:rPr>
          <w:b/>
          <w:sz w:val="32"/>
          <w:szCs w:val="32"/>
        </w:rPr>
      </w:pPr>
      <w:r w:rsidRPr="00EB01C1">
        <w:rPr>
          <w:b/>
          <w:sz w:val="32"/>
          <w:szCs w:val="32"/>
        </w:rPr>
        <w:t>“BOOKING APP”</w:t>
      </w:r>
    </w:p>
    <w:p w14:paraId="5661B331" w14:textId="77777777" w:rsidR="004A3E59" w:rsidRPr="00EB01C1" w:rsidRDefault="004A3E59" w:rsidP="004A3E59">
      <w:pPr>
        <w:jc w:val="center"/>
        <w:rPr>
          <w:b/>
          <w:sz w:val="32"/>
          <w:szCs w:val="32"/>
        </w:rPr>
      </w:pPr>
    </w:p>
    <w:p w14:paraId="7D2448AC" w14:textId="77777777" w:rsidR="004A3E59" w:rsidRPr="00EB01C1" w:rsidRDefault="003740E1" w:rsidP="004A3E59">
      <w:pPr>
        <w:jc w:val="center"/>
        <w:rPr>
          <w:b/>
          <w:bCs/>
          <w:sz w:val="32"/>
          <w:szCs w:val="32"/>
        </w:rPr>
      </w:pPr>
      <w:r w:rsidRPr="00EB01C1">
        <w:rPr>
          <w:b/>
          <w:bCs/>
          <w:sz w:val="32"/>
          <w:szCs w:val="32"/>
        </w:rPr>
        <w:t xml:space="preserve">PLATAFORMA </w:t>
      </w:r>
      <w:r w:rsidR="004A3E59" w:rsidRPr="00EB01C1">
        <w:rPr>
          <w:b/>
          <w:bCs/>
          <w:sz w:val="32"/>
          <w:szCs w:val="32"/>
        </w:rPr>
        <w:t>WEB PARA REALIZAR RESERVACIONES DE EVENTOS</w:t>
      </w:r>
    </w:p>
    <w:p w14:paraId="7404E192" w14:textId="77777777" w:rsidR="00CE47C4" w:rsidRDefault="00CE47C4" w:rsidP="004A3E59">
      <w:pPr>
        <w:jc w:val="center"/>
        <w:rPr>
          <w:b/>
          <w:bCs/>
        </w:rPr>
      </w:pPr>
    </w:p>
    <w:p w14:paraId="7A4E9E3D" w14:textId="77777777" w:rsidR="00CE47C4" w:rsidRDefault="00CE47C4" w:rsidP="004A3E59">
      <w:pPr>
        <w:jc w:val="center"/>
        <w:rPr>
          <w:b/>
          <w:bCs/>
        </w:rPr>
      </w:pPr>
    </w:p>
    <w:p w14:paraId="35198245" w14:textId="77777777" w:rsidR="00CE47C4" w:rsidRDefault="00CE47C4" w:rsidP="004A3E59">
      <w:pPr>
        <w:jc w:val="center"/>
        <w:rPr>
          <w:b/>
          <w:bCs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4247"/>
        <w:gridCol w:w="4247"/>
      </w:tblGrid>
      <w:tr w:rsidR="00CE47C4" w14:paraId="44812B69" w14:textId="77777777" w:rsidTr="003740E1">
        <w:trPr>
          <w:trHeight w:val="537"/>
        </w:trPr>
        <w:tc>
          <w:tcPr>
            <w:tcW w:w="2500" w:type="pct"/>
            <w:vAlign w:val="center"/>
          </w:tcPr>
          <w:p w14:paraId="2EA77180" w14:textId="77777777" w:rsidR="00CE47C4" w:rsidRDefault="00CE47C4" w:rsidP="003740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2500" w:type="pct"/>
            <w:vAlign w:val="center"/>
          </w:tcPr>
          <w:p w14:paraId="68BA0C92" w14:textId="77777777" w:rsidR="00CE47C4" w:rsidRDefault="00CE47C4" w:rsidP="003740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Cargo</w:t>
            </w:r>
          </w:p>
        </w:tc>
      </w:tr>
      <w:tr w:rsidR="00CE47C4" w14:paraId="75B34D8D" w14:textId="77777777" w:rsidTr="003740E1">
        <w:trPr>
          <w:trHeight w:val="537"/>
        </w:trPr>
        <w:tc>
          <w:tcPr>
            <w:tcW w:w="2500" w:type="pct"/>
            <w:vAlign w:val="center"/>
          </w:tcPr>
          <w:p w14:paraId="2A6B23FA" w14:textId="77777777" w:rsidR="00CE47C4" w:rsidRPr="00CE47C4" w:rsidRDefault="00CE47C4" w:rsidP="003740E1">
            <w:pPr>
              <w:jc w:val="center"/>
            </w:pPr>
            <w:r>
              <w:t>Armas Jael</w:t>
            </w:r>
          </w:p>
        </w:tc>
        <w:tc>
          <w:tcPr>
            <w:tcW w:w="2500" w:type="pct"/>
            <w:vAlign w:val="center"/>
          </w:tcPr>
          <w:p w14:paraId="6B4FF693" w14:textId="77777777" w:rsidR="00CE47C4" w:rsidRPr="00CE47C4" w:rsidRDefault="00CE47C4" w:rsidP="003740E1">
            <w:pPr>
              <w:jc w:val="center"/>
            </w:pPr>
            <w:r>
              <w:t>Project Manager</w:t>
            </w:r>
          </w:p>
        </w:tc>
      </w:tr>
      <w:tr w:rsidR="00CE47C4" w14:paraId="06AF7245" w14:textId="77777777" w:rsidTr="003740E1">
        <w:trPr>
          <w:trHeight w:val="537"/>
        </w:trPr>
        <w:tc>
          <w:tcPr>
            <w:tcW w:w="2500" w:type="pct"/>
            <w:vAlign w:val="center"/>
          </w:tcPr>
          <w:p w14:paraId="7AB306A4" w14:textId="77777777" w:rsidR="00CE47C4" w:rsidRPr="00CE47C4" w:rsidRDefault="00CE47C4" w:rsidP="003740E1">
            <w:pPr>
              <w:jc w:val="center"/>
            </w:pPr>
            <w:r>
              <w:t>Richard</w:t>
            </w:r>
            <w:r w:rsidR="003740E1">
              <w:t xml:space="preserve"> Simbaña</w:t>
            </w:r>
          </w:p>
        </w:tc>
        <w:tc>
          <w:tcPr>
            <w:tcW w:w="2500" w:type="pct"/>
            <w:vAlign w:val="center"/>
          </w:tcPr>
          <w:p w14:paraId="4112BB7D" w14:textId="77777777" w:rsidR="00CE47C4" w:rsidRPr="003740E1" w:rsidRDefault="003740E1" w:rsidP="003740E1">
            <w:pPr>
              <w:jc w:val="center"/>
            </w:pPr>
            <w:r>
              <w:t>Desarrollador</w:t>
            </w:r>
          </w:p>
        </w:tc>
      </w:tr>
    </w:tbl>
    <w:p w14:paraId="13BF7BF7" w14:textId="77777777" w:rsidR="00CE47C4" w:rsidRDefault="00CE47C4" w:rsidP="004A3E59">
      <w:pPr>
        <w:jc w:val="center"/>
        <w:rPr>
          <w:b/>
          <w:bCs/>
        </w:rPr>
      </w:pPr>
    </w:p>
    <w:p w14:paraId="34035D5E" w14:textId="77777777" w:rsidR="003740E1" w:rsidRDefault="003740E1" w:rsidP="004A3E59">
      <w:pPr>
        <w:jc w:val="center"/>
        <w:rPr>
          <w:b/>
          <w:bCs/>
        </w:rPr>
      </w:pPr>
    </w:p>
    <w:p w14:paraId="0021A031" w14:textId="36883685" w:rsidR="003740E1" w:rsidRDefault="003740E1" w:rsidP="004A3E59">
      <w:pPr>
        <w:jc w:val="center"/>
        <w:rPr>
          <w:b/>
          <w:bCs/>
        </w:rPr>
      </w:pPr>
    </w:p>
    <w:p w14:paraId="22A06509" w14:textId="7E50C024" w:rsidR="00CA503B" w:rsidRDefault="00CA503B" w:rsidP="004A3E59">
      <w:pPr>
        <w:jc w:val="center"/>
        <w:rPr>
          <w:b/>
          <w:bCs/>
        </w:rPr>
      </w:pPr>
    </w:p>
    <w:p w14:paraId="7AE815EB" w14:textId="349DC77E" w:rsidR="00CA503B" w:rsidRDefault="00CA503B" w:rsidP="004A3E59">
      <w:pPr>
        <w:jc w:val="center"/>
        <w:rPr>
          <w:b/>
          <w:bCs/>
        </w:rPr>
      </w:pPr>
    </w:p>
    <w:p w14:paraId="23FAEEA3" w14:textId="6CA1B017" w:rsidR="00CA503B" w:rsidRDefault="00CA503B" w:rsidP="004A3E59">
      <w:pPr>
        <w:jc w:val="center"/>
        <w:rPr>
          <w:b/>
          <w:bCs/>
        </w:rPr>
      </w:pPr>
    </w:p>
    <w:p w14:paraId="11ED4A22" w14:textId="5741C3DB" w:rsidR="00CA503B" w:rsidRDefault="00CA503B" w:rsidP="004A3E59">
      <w:pPr>
        <w:jc w:val="center"/>
        <w:rPr>
          <w:b/>
          <w:bCs/>
        </w:rPr>
      </w:pPr>
    </w:p>
    <w:p w14:paraId="110389AB" w14:textId="4FC5282E" w:rsidR="00CA503B" w:rsidRDefault="00CA503B" w:rsidP="004A3E59">
      <w:pPr>
        <w:jc w:val="center"/>
        <w:rPr>
          <w:b/>
          <w:bCs/>
        </w:rPr>
      </w:pPr>
    </w:p>
    <w:p w14:paraId="250B1E64" w14:textId="77777777" w:rsidR="003740E1" w:rsidRDefault="003740E1" w:rsidP="004A3E59">
      <w:pPr>
        <w:jc w:val="center"/>
        <w:rPr>
          <w:b/>
          <w:bCs/>
        </w:rPr>
      </w:pPr>
    </w:p>
    <w:p w14:paraId="3699AAB6" w14:textId="77777777" w:rsidR="003740E1" w:rsidRPr="00EB01C1" w:rsidRDefault="003740E1" w:rsidP="004A3E59">
      <w:pPr>
        <w:jc w:val="center"/>
        <w:rPr>
          <w:b/>
          <w:bCs/>
          <w:sz w:val="32"/>
          <w:szCs w:val="32"/>
        </w:rPr>
      </w:pPr>
      <w:r w:rsidRPr="00EB01C1">
        <w:rPr>
          <w:b/>
          <w:bCs/>
          <w:sz w:val="32"/>
          <w:szCs w:val="32"/>
        </w:rPr>
        <w:t>MAR – JUL  2019</w:t>
      </w:r>
    </w:p>
    <w:p w14:paraId="4036DBD0" w14:textId="77777777" w:rsidR="003740E1" w:rsidRDefault="003740E1">
      <w:pPr>
        <w:rPr>
          <w:b/>
          <w:bCs/>
        </w:rPr>
      </w:pPr>
      <w:r>
        <w:rPr>
          <w:b/>
          <w:bCs/>
        </w:rPr>
        <w:br w:type="page"/>
      </w:r>
    </w:p>
    <w:p w14:paraId="139B9049" w14:textId="77777777" w:rsidR="003740E1" w:rsidRDefault="003740E1" w:rsidP="004A3E59">
      <w:pPr>
        <w:jc w:val="center"/>
        <w:rPr>
          <w:b/>
          <w:bCs/>
        </w:rPr>
      </w:pPr>
      <w:r>
        <w:rPr>
          <w:b/>
          <w:bCs/>
        </w:rPr>
        <w:lastRenderedPageBreak/>
        <w:t>BOOKING APP</w:t>
      </w:r>
    </w:p>
    <w:p w14:paraId="51FAEC34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Descripción del Proyecto</w:t>
      </w:r>
    </w:p>
    <w:p w14:paraId="22445CC3" w14:textId="0AC4E42F" w:rsidR="00EB01C1" w:rsidRPr="00EB01C1" w:rsidRDefault="00EB01C1" w:rsidP="00EB01C1">
      <w:pPr>
        <w:jc w:val="both"/>
      </w:pPr>
      <w:r w:rsidRPr="00EB01C1">
        <w:t>Es un sistema que permitirá realizar reservaciones para eventos a través de un portal web. Los organizadores podrán configurar la fecha, los horarios, puntos de venta y el lugar donde se desenvolverá el evento. Los clientes podrán realizar una reservación registrándose en el sistema, con sus datos personales y número de cédula y seleccionando el evento al que desean asistir.</w:t>
      </w:r>
      <w:r w:rsidR="00CA503B">
        <w:t xml:space="preserve"> Para confirmar su asistencia y culminar con la reservación el cliente deberá subir una imagen del voucher o recibo de haber pagado el precio de ingreso al evento.</w:t>
      </w:r>
    </w:p>
    <w:p w14:paraId="33A75E76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Requisitos funcionales</w:t>
      </w:r>
    </w:p>
    <w:p w14:paraId="36DFA27E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R1: Gestionar Usuarios</w:t>
      </w:r>
    </w:p>
    <w:p w14:paraId="3C699C82" w14:textId="77777777" w:rsidR="00065259" w:rsidRDefault="00EB01C1" w:rsidP="00EB01C1">
      <w:pPr>
        <w:jc w:val="both"/>
      </w:pPr>
      <w:r w:rsidRPr="00EB01C1">
        <w:t xml:space="preserve">El sistema permitirá registrar nuevos usuarios, ingresando datos como: nombre, número de cédula y teléfono. El sistema asignara un número de identificación (id) para facilitar su gestión. Estos datos podrán ser modificados, eliminados y/o consultados por los usuarios permitidos. </w:t>
      </w:r>
    </w:p>
    <w:p w14:paraId="3AA5EDCF" w14:textId="77777777" w:rsidR="00065259" w:rsidRDefault="00065259" w:rsidP="00EB01C1">
      <w:pPr>
        <w:jc w:val="both"/>
        <w:rPr>
          <w:b/>
          <w:bCs/>
        </w:rPr>
      </w:pPr>
      <w:r>
        <w:rPr>
          <w:b/>
          <w:bCs/>
        </w:rPr>
        <w:t>R2: Gestionar Roles</w:t>
      </w:r>
    </w:p>
    <w:p w14:paraId="0AA0FC17" w14:textId="77777777" w:rsidR="00065259" w:rsidRPr="00065259" w:rsidRDefault="00065259" w:rsidP="00EB01C1">
      <w:pPr>
        <w:jc w:val="both"/>
      </w:pPr>
      <w:r>
        <w:t xml:space="preserve">El sistema permitirá </w:t>
      </w:r>
      <w:r w:rsidR="0008322B">
        <w:t>gestionar los roles para cada usuario con sus respectivos permisos a las funciones del sistema, lo roles que se gestionarán son: Administrador, cliente, organizador y vendedor. El sistema asignará un número de identificación (id) para facilitar su gestión. Estos datos podrán ser modificados y/o consultados por el Administrador.</w:t>
      </w:r>
    </w:p>
    <w:p w14:paraId="5CF3A252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R</w:t>
      </w:r>
      <w:r w:rsidR="0008322B">
        <w:rPr>
          <w:b/>
          <w:bCs/>
        </w:rPr>
        <w:t>3</w:t>
      </w:r>
      <w:r w:rsidRPr="00EB01C1">
        <w:rPr>
          <w:b/>
          <w:bCs/>
        </w:rPr>
        <w:t xml:space="preserve">: Gestionar </w:t>
      </w:r>
      <w:r w:rsidR="00065259">
        <w:rPr>
          <w:b/>
          <w:bCs/>
        </w:rPr>
        <w:t>Lugares</w:t>
      </w:r>
    </w:p>
    <w:p w14:paraId="09A704D3" w14:textId="77777777" w:rsidR="00EB01C1" w:rsidRPr="00EB01C1" w:rsidRDefault="00EB01C1" w:rsidP="00EB01C1">
      <w:pPr>
        <w:jc w:val="both"/>
      </w:pPr>
      <w:r w:rsidRPr="00EB01C1">
        <w:t>El sistema permitirá registrar nuevos lugares</w:t>
      </w:r>
      <w:r w:rsidR="00065259">
        <w:t>,</w:t>
      </w:r>
      <w:r w:rsidRPr="00EB01C1">
        <w:t xml:space="preserve"> donde se desarrollarán los eventos, ingresando datos como: nombre, dirección, teléfono, y una foto de identificación. El sistema asignará un número de identificación (id) para facilitar su gestión. Estos datos podrán ser modificados, eliminados y/o consultados por los usuarios permitidos.</w:t>
      </w:r>
    </w:p>
    <w:p w14:paraId="6770CEBE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R</w:t>
      </w:r>
      <w:r w:rsidR="0008322B">
        <w:rPr>
          <w:b/>
          <w:bCs/>
        </w:rPr>
        <w:t>4</w:t>
      </w:r>
      <w:r w:rsidRPr="00EB01C1">
        <w:rPr>
          <w:b/>
          <w:bCs/>
        </w:rPr>
        <w:t>: Gestionar Puntos de venta</w:t>
      </w:r>
    </w:p>
    <w:p w14:paraId="6DB842C9" w14:textId="77777777" w:rsidR="00EB01C1" w:rsidRPr="00EB01C1" w:rsidRDefault="00EB01C1" w:rsidP="00EB01C1">
      <w:pPr>
        <w:jc w:val="both"/>
      </w:pPr>
      <w:r w:rsidRPr="00EB01C1">
        <w:t>El sistema permitirá registrar nuevos puntos de venta</w:t>
      </w:r>
      <w:r w:rsidR="00065259">
        <w:t xml:space="preserve"> o boleterías</w:t>
      </w:r>
      <w:r w:rsidRPr="00EB01C1">
        <w:t>, ingresando datos como: nombre, dirección</w:t>
      </w:r>
      <w:r w:rsidR="00065259">
        <w:t xml:space="preserve"> y </w:t>
      </w:r>
      <w:r w:rsidRPr="00EB01C1">
        <w:t>teléfono. Estos datos podrán ser modificados, eliminados y/o consultados por los usuarios permitidos.</w:t>
      </w:r>
    </w:p>
    <w:p w14:paraId="50E70B36" w14:textId="77777777" w:rsidR="00EB01C1" w:rsidRPr="00EB01C1" w:rsidRDefault="00EB01C1" w:rsidP="00EB01C1">
      <w:pPr>
        <w:jc w:val="both"/>
        <w:rPr>
          <w:b/>
          <w:bCs/>
        </w:rPr>
      </w:pPr>
      <w:r w:rsidRPr="00EB01C1">
        <w:rPr>
          <w:b/>
          <w:bCs/>
        </w:rPr>
        <w:t>R</w:t>
      </w:r>
      <w:r w:rsidR="0008322B">
        <w:rPr>
          <w:b/>
          <w:bCs/>
        </w:rPr>
        <w:t>5</w:t>
      </w:r>
      <w:r w:rsidRPr="00EB01C1">
        <w:rPr>
          <w:b/>
          <w:bCs/>
        </w:rPr>
        <w:t>: Gestionar Evento</w:t>
      </w:r>
    </w:p>
    <w:p w14:paraId="4AA5E990" w14:textId="14666047" w:rsidR="00BF372E" w:rsidRDefault="00EB01C1" w:rsidP="00EB01C1">
      <w:pPr>
        <w:jc w:val="both"/>
      </w:pPr>
      <w:r w:rsidRPr="00EB01C1">
        <w:t>El sistema permitirá registrar nuevos eventos, ingresando datos como: fecha, horas de inicio y fin, puntos de ventas y</w:t>
      </w:r>
      <w:r w:rsidR="00CA503B">
        <w:t xml:space="preserve"> lugar</w:t>
      </w:r>
      <w:r w:rsidRPr="00EB01C1">
        <w:t xml:space="preserve"> donde se desarrollará el evento. El sistema asignara un número de identificación para facilitar su gestión. Estos datos podrán ser modificados, eliminados y/o consultados por los usuarios permitidos.</w:t>
      </w:r>
    </w:p>
    <w:p w14:paraId="59FE1613" w14:textId="77777777" w:rsidR="00065259" w:rsidRDefault="00065259" w:rsidP="00EB01C1">
      <w:pPr>
        <w:jc w:val="both"/>
        <w:rPr>
          <w:b/>
          <w:bCs/>
        </w:rPr>
      </w:pPr>
      <w:r>
        <w:rPr>
          <w:b/>
          <w:bCs/>
        </w:rPr>
        <w:t>R</w:t>
      </w:r>
      <w:r w:rsidR="0008322B">
        <w:rPr>
          <w:b/>
          <w:bCs/>
        </w:rPr>
        <w:t>6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Gestionar Reservaciones</w:t>
      </w:r>
    </w:p>
    <w:p w14:paraId="03A1ABCD" w14:textId="77777777" w:rsidR="00065259" w:rsidRDefault="00065259" w:rsidP="00EB01C1">
      <w:pPr>
        <w:jc w:val="both"/>
      </w:pPr>
      <w:r>
        <w:t>El sistema permitirá registrar nuevas reservaciones</w:t>
      </w:r>
      <w:r w:rsidR="0008322B">
        <w:t>, ingresando datos como: id del usuario que reserva, id del evento que desea reservar, estado de la reservación y una imagen del voucher o recibo para completar la reservación. Estos datos podrán ser modificados, eliminados y/o consultados por los usuarios permitidos.</w:t>
      </w:r>
    </w:p>
    <w:p w14:paraId="6C48833A" w14:textId="77777777" w:rsidR="0008322B" w:rsidRPr="00065259" w:rsidRDefault="0008322B" w:rsidP="00EB01C1">
      <w:pPr>
        <w:jc w:val="both"/>
      </w:pPr>
    </w:p>
    <w:p w14:paraId="34DF4B45" w14:textId="77777777" w:rsidR="00BF372E" w:rsidRDefault="00BF372E">
      <w:r>
        <w:br w:type="page"/>
      </w:r>
    </w:p>
    <w:p w14:paraId="58983303" w14:textId="54A7D8FD" w:rsidR="00CA503B" w:rsidRDefault="00CA503B" w:rsidP="00CA503B">
      <w:pPr>
        <w:jc w:val="both"/>
        <w:rPr>
          <w:b/>
          <w:bCs/>
        </w:rPr>
      </w:pPr>
      <w:r>
        <w:rPr>
          <w:b/>
          <w:bCs/>
        </w:rPr>
        <w:t>Diagrama de Arquitectura Lógica</w:t>
      </w:r>
    </w:p>
    <w:p w14:paraId="463C4172" w14:textId="77777777" w:rsidR="00CA503B" w:rsidRDefault="00CA503B" w:rsidP="00CA503B">
      <w:pPr>
        <w:jc w:val="both"/>
        <w:rPr>
          <w:b/>
          <w:bCs/>
        </w:rPr>
      </w:pPr>
    </w:p>
    <w:p w14:paraId="61E9D281" w14:textId="77777777" w:rsidR="00CA503B" w:rsidRDefault="00CA503B" w:rsidP="00CA503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23D8597" wp14:editId="6D3ACCD1">
            <wp:extent cx="4320000" cy="4339303"/>
            <wp:effectExtent l="0" t="0" r="4445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433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20720" w14:textId="03D05B66" w:rsidR="00CA503B" w:rsidRDefault="00CA503B">
      <w:pPr>
        <w:rPr>
          <w:b/>
          <w:bCs/>
        </w:rPr>
      </w:pPr>
      <w:r>
        <w:rPr>
          <w:b/>
          <w:bCs/>
        </w:rPr>
        <w:br w:type="page"/>
      </w:r>
    </w:p>
    <w:p w14:paraId="75577200" w14:textId="3512F15B" w:rsidR="00065259" w:rsidRDefault="00065259" w:rsidP="00EB01C1">
      <w:pPr>
        <w:jc w:val="both"/>
        <w:rPr>
          <w:b/>
          <w:bCs/>
        </w:rPr>
      </w:pPr>
      <w:r>
        <w:rPr>
          <w:b/>
          <w:bCs/>
        </w:rPr>
        <w:t>Diagrama de Arquitectura</w:t>
      </w:r>
      <w:r w:rsidR="00772542">
        <w:rPr>
          <w:b/>
          <w:bCs/>
        </w:rPr>
        <w:t xml:space="preserve"> Física</w:t>
      </w:r>
    </w:p>
    <w:p w14:paraId="226F3ED2" w14:textId="01E367A1" w:rsidR="008C7052" w:rsidRDefault="002B34E0" w:rsidP="008C7052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A258878" wp14:editId="66667611">
            <wp:extent cx="4320000" cy="5348185"/>
            <wp:effectExtent l="0" t="0" r="444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534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6555" w14:textId="17307FA0" w:rsidR="00065259" w:rsidRDefault="00065259" w:rsidP="00065259">
      <w:pPr>
        <w:jc w:val="center"/>
        <w:rPr>
          <w:b/>
          <w:bCs/>
        </w:rPr>
      </w:pPr>
    </w:p>
    <w:p w14:paraId="1AE5471F" w14:textId="3A9CCEBA" w:rsidR="00065259" w:rsidRDefault="00065259" w:rsidP="00EB01C1">
      <w:pPr>
        <w:jc w:val="both"/>
        <w:rPr>
          <w:b/>
          <w:bCs/>
        </w:rPr>
      </w:pPr>
    </w:p>
    <w:p w14:paraId="2CB398DA" w14:textId="3CD38A34" w:rsidR="008C7052" w:rsidRDefault="008C7052" w:rsidP="00EB01C1">
      <w:pPr>
        <w:jc w:val="both"/>
        <w:rPr>
          <w:b/>
          <w:bCs/>
        </w:rPr>
      </w:pPr>
    </w:p>
    <w:p w14:paraId="1A69AE61" w14:textId="63538FA2" w:rsidR="008C7052" w:rsidRDefault="008C7052" w:rsidP="00EB01C1">
      <w:pPr>
        <w:jc w:val="both"/>
        <w:rPr>
          <w:b/>
          <w:bCs/>
        </w:rPr>
      </w:pPr>
    </w:p>
    <w:p w14:paraId="17BA363C" w14:textId="5DBF635A" w:rsidR="008C7052" w:rsidRDefault="008C7052" w:rsidP="00EB01C1">
      <w:pPr>
        <w:jc w:val="both"/>
        <w:rPr>
          <w:b/>
          <w:bCs/>
        </w:rPr>
      </w:pPr>
    </w:p>
    <w:p w14:paraId="12535F72" w14:textId="1851CBBD" w:rsidR="008C7052" w:rsidRDefault="008C7052" w:rsidP="00EB01C1">
      <w:pPr>
        <w:jc w:val="both"/>
        <w:rPr>
          <w:b/>
          <w:bCs/>
        </w:rPr>
      </w:pPr>
    </w:p>
    <w:p w14:paraId="1501CF7B" w14:textId="01814F8B" w:rsidR="008C7052" w:rsidRDefault="008C7052" w:rsidP="00EB01C1">
      <w:pPr>
        <w:jc w:val="both"/>
        <w:rPr>
          <w:b/>
          <w:bCs/>
        </w:rPr>
      </w:pPr>
    </w:p>
    <w:p w14:paraId="58D54144" w14:textId="0835A945" w:rsidR="008C7052" w:rsidRDefault="008C7052" w:rsidP="00EB01C1">
      <w:pPr>
        <w:jc w:val="both"/>
        <w:rPr>
          <w:b/>
          <w:bCs/>
        </w:rPr>
      </w:pPr>
    </w:p>
    <w:p w14:paraId="0DAB79A9" w14:textId="066707B6" w:rsidR="008C7052" w:rsidRDefault="008C7052" w:rsidP="00EB01C1">
      <w:pPr>
        <w:jc w:val="both"/>
        <w:rPr>
          <w:b/>
          <w:bCs/>
        </w:rPr>
      </w:pPr>
    </w:p>
    <w:p w14:paraId="399F9740" w14:textId="3A7A4CB0" w:rsidR="008C7052" w:rsidRDefault="008C7052" w:rsidP="00EB01C1">
      <w:pPr>
        <w:jc w:val="both"/>
        <w:rPr>
          <w:b/>
          <w:bCs/>
        </w:rPr>
      </w:pPr>
    </w:p>
    <w:p w14:paraId="00DCDEFF" w14:textId="77777777" w:rsidR="008C7052" w:rsidRDefault="008C7052" w:rsidP="00EB01C1">
      <w:pPr>
        <w:jc w:val="both"/>
        <w:rPr>
          <w:b/>
          <w:bCs/>
        </w:rPr>
      </w:pPr>
    </w:p>
    <w:p w14:paraId="58286319" w14:textId="38B00BBE" w:rsidR="003740E1" w:rsidRPr="00BF372E" w:rsidRDefault="00BF372E" w:rsidP="00EB01C1">
      <w:pPr>
        <w:jc w:val="both"/>
        <w:rPr>
          <w:b/>
          <w:bCs/>
        </w:rPr>
      </w:pPr>
      <w:r w:rsidRPr="00BF372E">
        <w:rPr>
          <w:b/>
          <w:bCs/>
        </w:rPr>
        <w:t>Diagrama de Clases</w:t>
      </w:r>
    </w:p>
    <w:p w14:paraId="206E87FB" w14:textId="77777777" w:rsidR="00BF372E" w:rsidRDefault="00332AD2" w:rsidP="00EB01C1">
      <w:pPr>
        <w:jc w:val="both"/>
      </w:pPr>
      <w:r>
        <w:rPr>
          <w:noProof/>
        </w:rPr>
        <w:drawing>
          <wp:inline distT="0" distB="0" distL="0" distR="0" wp14:anchorId="29F99664" wp14:editId="670B397E">
            <wp:extent cx="5400040" cy="242506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88A69" w14:textId="77777777" w:rsidR="008C7052" w:rsidRDefault="008C7052">
      <w:pPr>
        <w:rPr>
          <w:b/>
          <w:bCs/>
        </w:rPr>
      </w:pPr>
    </w:p>
    <w:p w14:paraId="4B63701D" w14:textId="696B0B3E" w:rsidR="00065259" w:rsidRDefault="00065259">
      <w:pPr>
        <w:rPr>
          <w:b/>
          <w:bCs/>
        </w:rPr>
      </w:pPr>
      <w:r>
        <w:rPr>
          <w:b/>
          <w:bCs/>
        </w:rPr>
        <w:t>Diagrama Entidad Relación</w:t>
      </w:r>
    </w:p>
    <w:p w14:paraId="40D0F0C3" w14:textId="77777777" w:rsidR="00065259" w:rsidRDefault="00065259">
      <w:pPr>
        <w:rPr>
          <w:b/>
          <w:bCs/>
        </w:rPr>
      </w:pPr>
    </w:p>
    <w:p w14:paraId="2AB135B8" w14:textId="625FCF61" w:rsidR="005F0CBF" w:rsidRDefault="003460DC">
      <w:pPr>
        <w:rPr>
          <w:b/>
          <w:bCs/>
        </w:rPr>
      </w:pPr>
      <w:r>
        <w:rPr>
          <w:noProof/>
        </w:rPr>
        <w:drawing>
          <wp:inline distT="0" distB="0" distL="0" distR="0" wp14:anchorId="497F2018" wp14:editId="2BB6A428">
            <wp:extent cx="5400040" cy="37985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669541" w14:textId="77777777" w:rsidR="00065259" w:rsidRDefault="00065259">
      <w:pPr>
        <w:rPr>
          <w:b/>
          <w:bCs/>
        </w:rPr>
      </w:pPr>
    </w:p>
    <w:p w14:paraId="5978CE68" w14:textId="77777777" w:rsidR="0008322B" w:rsidRDefault="0008322B">
      <w:pPr>
        <w:rPr>
          <w:b/>
          <w:bCs/>
        </w:rPr>
      </w:pPr>
      <w:r>
        <w:rPr>
          <w:b/>
          <w:bCs/>
        </w:rPr>
        <w:br w:type="page"/>
      </w:r>
    </w:p>
    <w:p w14:paraId="0A9345EC" w14:textId="77777777" w:rsidR="00BF372E" w:rsidRDefault="00BF372E" w:rsidP="00EB01C1">
      <w:pPr>
        <w:jc w:val="both"/>
        <w:rPr>
          <w:b/>
          <w:bCs/>
        </w:rPr>
      </w:pPr>
      <w:r w:rsidRPr="00BF372E">
        <w:rPr>
          <w:b/>
          <w:bCs/>
        </w:rPr>
        <w:t>Interfaces</w:t>
      </w:r>
    </w:p>
    <w:p w14:paraId="244901D8" w14:textId="77777777" w:rsidR="00062C25" w:rsidRDefault="0008322B" w:rsidP="00EB01C1">
      <w:pPr>
        <w:jc w:val="both"/>
      </w:pPr>
      <w:r>
        <w:rPr>
          <w:b/>
          <w:bCs/>
        </w:rPr>
        <w:t>Página Principal</w:t>
      </w:r>
      <w:r w:rsidR="00062C25" w:rsidRPr="00062C25">
        <w:t xml:space="preserve"> </w:t>
      </w:r>
    </w:p>
    <w:p w14:paraId="4EEE35EA" w14:textId="51CC4391" w:rsidR="0008322B" w:rsidRDefault="00062C25" w:rsidP="00062C2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9209558" wp14:editId="283A519B">
            <wp:extent cx="4114286" cy="3600000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28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74147" w14:textId="3416D8E6" w:rsidR="0008322B" w:rsidRPr="0008322B" w:rsidRDefault="0008322B" w:rsidP="0008322B">
      <w:pPr>
        <w:jc w:val="center"/>
      </w:pPr>
    </w:p>
    <w:p w14:paraId="7CB01083" w14:textId="3AB7DC31" w:rsidR="00BF372E" w:rsidRDefault="00CA503B" w:rsidP="00EB01C1">
      <w:pPr>
        <w:jc w:val="both"/>
        <w:rPr>
          <w:b/>
          <w:bCs/>
        </w:rPr>
      </w:pPr>
      <w:r>
        <w:rPr>
          <w:b/>
          <w:bCs/>
        </w:rPr>
        <w:t>Detalle del evento y registro</w:t>
      </w:r>
    </w:p>
    <w:p w14:paraId="09767BFC" w14:textId="77777777" w:rsidR="00BF372E" w:rsidRDefault="00BF372E" w:rsidP="0008322B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06AD6A20" wp14:editId="45CD04EC">
            <wp:extent cx="3537601" cy="3600000"/>
            <wp:effectExtent l="0" t="0" r="5715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760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F38E8" w14:textId="77777777" w:rsidR="00332AD2" w:rsidRDefault="00332AD2" w:rsidP="00332AD2">
      <w:pPr>
        <w:rPr>
          <w:b/>
          <w:bCs/>
        </w:rPr>
      </w:pPr>
    </w:p>
    <w:p w14:paraId="373FFE78" w14:textId="77777777" w:rsidR="008C7052" w:rsidRDefault="008C7052" w:rsidP="00332AD2">
      <w:pPr>
        <w:rPr>
          <w:b/>
          <w:bCs/>
        </w:rPr>
      </w:pPr>
    </w:p>
    <w:p w14:paraId="28B6E543" w14:textId="6059656C" w:rsidR="00332AD2" w:rsidRDefault="00332AD2" w:rsidP="00332AD2">
      <w:pPr>
        <w:rPr>
          <w:b/>
          <w:bCs/>
        </w:rPr>
      </w:pPr>
      <w:r>
        <w:rPr>
          <w:b/>
          <w:bCs/>
        </w:rPr>
        <w:t>Ver Reservaciones</w:t>
      </w:r>
    </w:p>
    <w:p w14:paraId="6094D053" w14:textId="311DE874" w:rsidR="00062C25" w:rsidRDefault="00062C25" w:rsidP="00062C25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517B9CE" wp14:editId="7149C407">
            <wp:extent cx="4147731" cy="3600000"/>
            <wp:effectExtent l="0" t="0" r="571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7731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61209" w14:textId="35F23069" w:rsidR="00332AD2" w:rsidRDefault="00332AD2" w:rsidP="00332AD2">
      <w:pPr>
        <w:jc w:val="center"/>
        <w:rPr>
          <w:b/>
          <w:bCs/>
        </w:rPr>
      </w:pPr>
    </w:p>
    <w:p w14:paraId="316E9CD1" w14:textId="77777777" w:rsidR="0008322B" w:rsidRDefault="00332AD2" w:rsidP="0008322B">
      <w:pPr>
        <w:rPr>
          <w:b/>
          <w:bCs/>
        </w:rPr>
      </w:pPr>
      <w:r>
        <w:rPr>
          <w:b/>
          <w:bCs/>
        </w:rPr>
        <w:t>Confirmar Reservación</w:t>
      </w:r>
    </w:p>
    <w:p w14:paraId="7B82C494" w14:textId="77777777" w:rsidR="00332AD2" w:rsidRPr="00BF372E" w:rsidRDefault="00332AD2" w:rsidP="00332AD2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4AC8B73" wp14:editId="0A6E92BF">
            <wp:extent cx="3839666" cy="3600000"/>
            <wp:effectExtent l="0" t="0" r="889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666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AD2" w:rsidRPr="00BF37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E6EF0"/>
    <w:multiLevelType w:val="hybridMultilevel"/>
    <w:tmpl w:val="D504A01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59"/>
    <w:rsid w:val="00060C32"/>
    <w:rsid w:val="00062C25"/>
    <w:rsid w:val="00064F71"/>
    <w:rsid w:val="00065259"/>
    <w:rsid w:val="0008322B"/>
    <w:rsid w:val="002B34E0"/>
    <w:rsid w:val="00332AD2"/>
    <w:rsid w:val="003460DC"/>
    <w:rsid w:val="003740E1"/>
    <w:rsid w:val="003D485D"/>
    <w:rsid w:val="004A3E59"/>
    <w:rsid w:val="0059275B"/>
    <w:rsid w:val="005F0CBF"/>
    <w:rsid w:val="00772542"/>
    <w:rsid w:val="008C7052"/>
    <w:rsid w:val="00BF372E"/>
    <w:rsid w:val="00CA503B"/>
    <w:rsid w:val="00CE0DDA"/>
    <w:rsid w:val="00CE47C4"/>
    <w:rsid w:val="00EB0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618BA9"/>
  <w15:chartTrackingRefBased/>
  <w15:docId w15:val="{0615FEF6-6955-45DB-BF9A-398108A5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60C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60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0C3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CE4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l\Documents\Plantillas%20personalizadas%20de%20Office\Work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Work</Template>
  <TotalTime>212</TotalTime>
  <Pages>7</Pages>
  <Words>466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Jael</dc:creator>
  <cp:keywords/>
  <dc:description/>
  <cp:lastModifiedBy>Jael A M</cp:lastModifiedBy>
  <cp:revision>11</cp:revision>
  <dcterms:created xsi:type="dcterms:W3CDTF">2019-06-20T14:45:00Z</dcterms:created>
  <dcterms:modified xsi:type="dcterms:W3CDTF">2019-06-24T13:34:00Z</dcterms:modified>
</cp:coreProperties>
</file>